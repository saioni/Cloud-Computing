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9B1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6FCA688A" w14:textId="28D58E54" w:rsidR="000D35E4" w:rsidRDefault="000D35E4" w:rsidP="00C6554A">
      <w:pPr>
        <w:pStyle w:val="Title"/>
      </w:pPr>
      <w:r>
        <w:t xml:space="preserve">            1</w:t>
      </w:r>
      <w:r w:rsidR="00B463A9">
        <w:t>7</w:t>
      </w:r>
      <w:r>
        <w:t>CS3</w:t>
      </w:r>
      <w:r w:rsidR="00B463A9">
        <w:t>52</w:t>
      </w:r>
      <w:r>
        <w:t>:</w:t>
      </w:r>
      <w:r w:rsidR="00102C1C">
        <w:t xml:space="preserve"> </w:t>
      </w:r>
      <w:r>
        <w:t>Cloud Computing</w:t>
      </w:r>
    </w:p>
    <w:p w14:paraId="43197643" w14:textId="77777777" w:rsidR="000D35E4" w:rsidRDefault="000D35E4" w:rsidP="00C6554A">
      <w:pPr>
        <w:pStyle w:val="Title"/>
      </w:pPr>
    </w:p>
    <w:p w14:paraId="42DAB332" w14:textId="77777777" w:rsidR="000D35E4" w:rsidRDefault="000D35E4" w:rsidP="00C6554A">
      <w:pPr>
        <w:pStyle w:val="Title"/>
      </w:pPr>
    </w:p>
    <w:p w14:paraId="5B194A3F" w14:textId="77777777" w:rsidR="000D35E4" w:rsidRDefault="000D35E4" w:rsidP="00C6554A">
      <w:pPr>
        <w:pStyle w:val="Title"/>
      </w:pPr>
    </w:p>
    <w:p w14:paraId="74423EDB" w14:textId="77777777" w:rsidR="000D35E4" w:rsidRDefault="000D35E4" w:rsidP="00C6554A">
      <w:pPr>
        <w:pStyle w:val="Title"/>
      </w:pPr>
    </w:p>
    <w:p w14:paraId="2C724DF2" w14:textId="77777777" w:rsidR="000D35E4" w:rsidRDefault="000D35E4" w:rsidP="00C6554A">
      <w:pPr>
        <w:pStyle w:val="Title"/>
      </w:pPr>
    </w:p>
    <w:p w14:paraId="38251674" w14:textId="77777777" w:rsidR="000D35E4" w:rsidRDefault="000D35E4" w:rsidP="00C6554A">
      <w:pPr>
        <w:pStyle w:val="Title"/>
      </w:pPr>
    </w:p>
    <w:p w14:paraId="01DB3C4E" w14:textId="7E600BB8" w:rsidR="00C6554A" w:rsidRDefault="00B463A9" w:rsidP="00C6554A">
      <w:pPr>
        <w:pStyle w:val="Title"/>
      </w:pPr>
      <w:r>
        <w:t>Class Project: Rideshare</w:t>
      </w:r>
    </w:p>
    <w:p w14:paraId="52A53FD8" w14:textId="45812225" w:rsidR="00C6554A" w:rsidRPr="00D5413C" w:rsidRDefault="00C6554A" w:rsidP="00C6554A">
      <w:pPr>
        <w:pStyle w:val="Subtitle"/>
      </w:pPr>
    </w:p>
    <w:p w14:paraId="16AA6871" w14:textId="606D3F41" w:rsidR="00B463A9" w:rsidRDefault="00B463A9" w:rsidP="00C6554A">
      <w:pPr>
        <w:pStyle w:val="ContactInfo"/>
      </w:pPr>
      <w:r>
        <w:t>Date of Evaluation:</w:t>
      </w:r>
      <w:r w:rsidR="00131016">
        <w:t xml:space="preserve"> 16/05/2020</w:t>
      </w:r>
    </w:p>
    <w:p w14:paraId="0F8CA4A1" w14:textId="1E65AC4C" w:rsidR="00B463A9" w:rsidRDefault="00B463A9" w:rsidP="00C6554A">
      <w:pPr>
        <w:pStyle w:val="ContactInfo"/>
      </w:pPr>
      <w:r>
        <w:t>Evaluator(s):</w:t>
      </w:r>
      <w:r w:rsidR="00131016">
        <w:t xml:space="preserve"> </w:t>
      </w:r>
      <w:proofErr w:type="spellStart"/>
      <w:r w:rsidR="00131016">
        <w:t>Nishitha</w:t>
      </w:r>
      <w:proofErr w:type="spellEnd"/>
      <w:r w:rsidR="00131016">
        <w:t xml:space="preserve"> R</w:t>
      </w:r>
      <w:r w:rsidR="00131016">
        <w:t>, V</w:t>
      </w:r>
      <w:r w:rsidR="00131016">
        <w:t xml:space="preserve">inay </w:t>
      </w:r>
      <w:proofErr w:type="spellStart"/>
      <w:r w:rsidR="00131016">
        <w:t>B</w:t>
      </w:r>
      <w:r w:rsidR="00131016">
        <w:t>anakar</w:t>
      </w:r>
      <w:proofErr w:type="spellEnd"/>
      <w:r w:rsidR="00131016">
        <w:t> </w:t>
      </w:r>
    </w:p>
    <w:p w14:paraId="18E042CB" w14:textId="4EE30E48" w:rsidR="000941DC" w:rsidRDefault="00C6554A" w:rsidP="00C6554A">
      <w:pPr>
        <w:pStyle w:val="ContactInfo"/>
      </w:pPr>
      <w:r>
        <w:t xml:space="preserve"> </w:t>
      </w:r>
      <w:r w:rsidR="00B463A9">
        <w:t>Submission ID:</w:t>
      </w:r>
      <w:r w:rsidR="00131016">
        <w:t xml:space="preserve"> 1156</w:t>
      </w:r>
    </w:p>
    <w:p w14:paraId="61879139" w14:textId="11C82711" w:rsidR="00B463A9" w:rsidRDefault="00B463A9" w:rsidP="00C6554A">
      <w:pPr>
        <w:pStyle w:val="ContactInfo"/>
      </w:pPr>
      <w:r>
        <w:t xml:space="preserve">Automated </w:t>
      </w:r>
      <w:r w:rsidR="00CC58E1">
        <w:t>submission score</w:t>
      </w:r>
      <w:r>
        <w:t>:</w:t>
      </w:r>
      <w:r w:rsidR="00131016">
        <w:t xml:space="preserve"> 10</w:t>
      </w:r>
      <w:r>
        <w:t xml:space="preserve"> </w:t>
      </w:r>
    </w:p>
    <w:tbl>
      <w:tblPr>
        <w:tblStyle w:val="TableGrid"/>
        <w:tblW w:w="0" w:type="auto"/>
        <w:tblLook w:val="04A0" w:firstRow="1" w:lastRow="0" w:firstColumn="1" w:lastColumn="0" w:noHBand="0" w:noVBand="1"/>
      </w:tblPr>
      <w:tblGrid>
        <w:gridCol w:w="931"/>
        <w:gridCol w:w="3464"/>
        <w:gridCol w:w="2185"/>
        <w:gridCol w:w="2050"/>
      </w:tblGrid>
      <w:tr w:rsidR="00D01328" w14:paraId="64FB1370" w14:textId="77777777" w:rsidTr="00D01328">
        <w:tc>
          <w:tcPr>
            <w:tcW w:w="931" w:type="dxa"/>
          </w:tcPr>
          <w:p w14:paraId="6E6F2E59" w14:textId="77777777" w:rsidR="00D01328" w:rsidRDefault="00D01328" w:rsidP="00C6554A">
            <w:pPr>
              <w:pStyle w:val="ContactInfo"/>
            </w:pPr>
            <w:proofErr w:type="spellStart"/>
            <w:r>
              <w:t>SNo</w:t>
            </w:r>
            <w:proofErr w:type="spellEnd"/>
          </w:p>
        </w:tc>
        <w:tc>
          <w:tcPr>
            <w:tcW w:w="3464" w:type="dxa"/>
          </w:tcPr>
          <w:p w14:paraId="3A520CE9" w14:textId="77777777" w:rsidR="00D01328" w:rsidRDefault="00D01328" w:rsidP="00C6554A">
            <w:pPr>
              <w:pStyle w:val="ContactInfo"/>
            </w:pPr>
            <w:r>
              <w:t>Name</w:t>
            </w:r>
          </w:p>
        </w:tc>
        <w:tc>
          <w:tcPr>
            <w:tcW w:w="2185" w:type="dxa"/>
          </w:tcPr>
          <w:p w14:paraId="78C614CB" w14:textId="726A1CED" w:rsidR="00D01328" w:rsidRDefault="00D01328" w:rsidP="00C6554A">
            <w:pPr>
              <w:pStyle w:val="ContactInfo"/>
            </w:pPr>
            <w:r>
              <w:t>USN</w:t>
            </w:r>
          </w:p>
        </w:tc>
        <w:tc>
          <w:tcPr>
            <w:tcW w:w="2050" w:type="dxa"/>
          </w:tcPr>
          <w:p w14:paraId="62189AE4" w14:textId="77777777" w:rsidR="00D01328" w:rsidRDefault="00D01328" w:rsidP="00C6554A">
            <w:pPr>
              <w:pStyle w:val="ContactInfo"/>
            </w:pPr>
            <w:r>
              <w:t>Class/Section</w:t>
            </w:r>
          </w:p>
        </w:tc>
      </w:tr>
      <w:tr w:rsidR="00D01328" w14:paraId="53764163" w14:textId="77777777" w:rsidTr="00D01328">
        <w:tc>
          <w:tcPr>
            <w:tcW w:w="931" w:type="dxa"/>
          </w:tcPr>
          <w:p w14:paraId="0F259E23" w14:textId="2A8C2792" w:rsidR="00D01328" w:rsidRDefault="00CD2E1F" w:rsidP="00C6554A">
            <w:pPr>
              <w:pStyle w:val="ContactInfo"/>
            </w:pPr>
            <w:r>
              <w:t>1</w:t>
            </w:r>
          </w:p>
        </w:tc>
        <w:tc>
          <w:tcPr>
            <w:tcW w:w="3464" w:type="dxa"/>
          </w:tcPr>
          <w:p w14:paraId="31304E27" w14:textId="156334AD" w:rsidR="00D01328" w:rsidRDefault="00CD2E1F" w:rsidP="00C6554A">
            <w:pPr>
              <w:pStyle w:val="ContactInfo"/>
            </w:pPr>
            <w:r>
              <w:t>Aishwarya Pramod</w:t>
            </w:r>
          </w:p>
        </w:tc>
        <w:tc>
          <w:tcPr>
            <w:tcW w:w="2185" w:type="dxa"/>
          </w:tcPr>
          <w:p w14:paraId="2532F2CE" w14:textId="7F40198E" w:rsidR="00D01328" w:rsidRDefault="00CD2E1F" w:rsidP="00C6554A">
            <w:pPr>
              <w:pStyle w:val="ContactInfo"/>
            </w:pPr>
            <w:r>
              <w:t>PES1201700770</w:t>
            </w:r>
          </w:p>
        </w:tc>
        <w:tc>
          <w:tcPr>
            <w:tcW w:w="2050" w:type="dxa"/>
          </w:tcPr>
          <w:p w14:paraId="2E998B00" w14:textId="59214B54" w:rsidR="00D01328" w:rsidRDefault="00CD2E1F" w:rsidP="00C6554A">
            <w:pPr>
              <w:pStyle w:val="ContactInfo"/>
            </w:pPr>
            <w:r>
              <w:t>G</w:t>
            </w:r>
          </w:p>
        </w:tc>
      </w:tr>
      <w:tr w:rsidR="00D01328" w14:paraId="7F444A54" w14:textId="77777777" w:rsidTr="00D01328">
        <w:tc>
          <w:tcPr>
            <w:tcW w:w="931" w:type="dxa"/>
          </w:tcPr>
          <w:p w14:paraId="7AB74A41" w14:textId="5DD6DD8F" w:rsidR="00D01328" w:rsidRDefault="00CD2E1F" w:rsidP="00C6554A">
            <w:pPr>
              <w:pStyle w:val="ContactInfo"/>
            </w:pPr>
            <w:r>
              <w:t>2</w:t>
            </w:r>
          </w:p>
        </w:tc>
        <w:tc>
          <w:tcPr>
            <w:tcW w:w="3464" w:type="dxa"/>
          </w:tcPr>
          <w:p w14:paraId="64A890E7" w14:textId="187676CB" w:rsidR="00D01328" w:rsidRDefault="00CD2E1F" w:rsidP="00C6554A">
            <w:pPr>
              <w:pStyle w:val="ContactInfo"/>
            </w:pPr>
            <w:proofErr w:type="spellStart"/>
            <w:r>
              <w:t>Saioni</w:t>
            </w:r>
            <w:proofErr w:type="spellEnd"/>
            <w:r>
              <w:t xml:space="preserve"> Chatterjee</w:t>
            </w:r>
          </w:p>
        </w:tc>
        <w:tc>
          <w:tcPr>
            <w:tcW w:w="2185" w:type="dxa"/>
          </w:tcPr>
          <w:p w14:paraId="31CBE056" w14:textId="4E9F805A" w:rsidR="00D01328" w:rsidRDefault="00CD2E1F" w:rsidP="00C6554A">
            <w:pPr>
              <w:pStyle w:val="ContactInfo"/>
            </w:pPr>
            <w:r>
              <w:t>PES1201700118</w:t>
            </w:r>
          </w:p>
        </w:tc>
        <w:tc>
          <w:tcPr>
            <w:tcW w:w="2050" w:type="dxa"/>
          </w:tcPr>
          <w:p w14:paraId="756A04BA" w14:textId="6D53C156" w:rsidR="00D01328" w:rsidRDefault="00CD2E1F" w:rsidP="00C6554A">
            <w:pPr>
              <w:pStyle w:val="ContactInfo"/>
            </w:pPr>
            <w:r>
              <w:t>G</w:t>
            </w:r>
          </w:p>
        </w:tc>
      </w:tr>
    </w:tbl>
    <w:p w14:paraId="0360C647" w14:textId="77777777" w:rsidR="00C6554A" w:rsidRDefault="00C6554A" w:rsidP="00C6554A">
      <w:pPr>
        <w:pStyle w:val="ContactInfo"/>
      </w:pPr>
      <w:r>
        <w:br w:type="page"/>
      </w:r>
    </w:p>
    <w:p w14:paraId="32A331A3" w14:textId="512B4913" w:rsidR="00C6554A" w:rsidRDefault="00615801" w:rsidP="00C6554A">
      <w:pPr>
        <w:pStyle w:val="Heading1"/>
      </w:pPr>
      <w:r>
        <w:lastRenderedPageBreak/>
        <w:t>Introduction</w:t>
      </w:r>
    </w:p>
    <w:p w14:paraId="049F3CEA" w14:textId="77777777" w:rsidR="00CD2E1F" w:rsidRPr="00CD2E1F" w:rsidRDefault="00CD2E1F" w:rsidP="00CD2E1F"/>
    <w:p w14:paraId="18122E02" w14:textId="77777777" w:rsidR="00CD2E1F" w:rsidRDefault="00CD2E1F" w:rsidP="00CD2E1F">
      <w:pPr>
        <w:rPr>
          <w:sz w:val="28"/>
          <w:szCs w:val="28"/>
        </w:rPr>
      </w:pPr>
      <w:proofErr w:type="spellStart"/>
      <w:r>
        <w:rPr>
          <w:sz w:val="28"/>
          <w:szCs w:val="28"/>
        </w:rPr>
        <w:t>RideShare</w:t>
      </w:r>
      <w:proofErr w:type="spellEnd"/>
      <w:r>
        <w:rPr>
          <w:sz w:val="28"/>
          <w:szCs w:val="28"/>
        </w:rPr>
        <w:t xml:space="preserve"> Application where We can add a user, delete the user, create a ride for the user, the user can also wish to join an existing ride, can get details about the user existing, rides created from a particular source to destination.</w:t>
      </w:r>
    </w:p>
    <w:p w14:paraId="0C7BD048" w14:textId="77777777" w:rsidR="00CD2E1F" w:rsidRDefault="00CD2E1F" w:rsidP="00CD2E1F">
      <w:pPr>
        <w:rPr>
          <w:sz w:val="28"/>
          <w:szCs w:val="28"/>
        </w:rPr>
      </w:pPr>
      <w:r>
        <w:rPr>
          <w:sz w:val="28"/>
          <w:szCs w:val="28"/>
        </w:rPr>
        <w:t>A custom database orchestrator engine is implemented that listens to incoming HTTP requests from the users and rides microservices and performs read/write according to given specifications.</w:t>
      </w:r>
    </w:p>
    <w:p w14:paraId="04F20D90" w14:textId="77777777" w:rsidR="00CD2E1F" w:rsidRDefault="00CD2E1F" w:rsidP="00CD2E1F">
      <w:pPr>
        <w:rPr>
          <w:sz w:val="28"/>
          <w:szCs w:val="28"/>
        </w:rPr>
      </w:pPr>
      <w:r>
        <w:rPr>
          <w:sz w:val="28"/>
          <w:szCs w:val="28"/>
        </w:rPr>
        <w:t>Advanced Message Queue Protocol using RabbitMQ is used as a message broker.</w:t>
      </w:r>
    </w:p>
    <w:p w14:paraId="54FEF1A7" w14:textId="77777777" w:rsidR="00CD2E1F" w:rsidRDefault="00CD2E1F" w:rsidP="00CD2E1F">
      <w:pPr>
        <w:rPr>
          <w:sz w:val="28"/>
          <w:szCs w:val="28"/>
        </w:rPr>
      </w:pPr>
      <w:r>
        <w:rPr>
          <w:sz w:val="28"/>
          <w:szCs w:val="28"/>
        </w:rPr>
        <w:t>The orchestrator is responsible for publishing the incoming message into the relevant queue (read, write, sync, response) and bringing up new worker containers as desired.</w:t>
      </w:r>
    </w:p>
    <w:p w14:paraId="39B41B9F" w14:textId="5389712D" w:rsidR="00C6554A" w:rsidRPr="00514122" w:rsidRDefault="00CD2E1F" w:rsidP="00CD2E1F">
      <w:pPr>
        <w:pStyle w:val="ListBullet"/>
        <w:numPr>
          <w:ilvl w:val="0"/>
          <w:numId w:val="0"/>
        </w:numPr>
        <w:ind w:left="720" w:hanging="360"/>
      </w:pPr>
      <w:r>
        <w:rPr>
          <w:sz w:val="28"/>
          <w:szCs w:val="28"/>
        </w:rPr>
        <w:t>2 types of workers are implemented – slave and master where slave worker is responsible for read requests and master worker for write requests.</w:t>
      </w:r>
    </w:p>
    <w:p w14:paraId="554068D2" w14:textId="08BB2183" w:rsidR="002C74C0" w:rsidRDefault="00615801" w:rsidP="00CD2E1F">
      <w:pPr>
        <w:pStyle w:val="Heading2"/>
        <w:rPr>
          <w:rFonts w:asciiTheme="minorHAnsi" w:eastAsiaTheme="minorEastAsia" w:hAnsiTheme="minorHAnsi" w:cstheme="minorBidi"/>
          <w:color w:val="auto"/>
          <w:sz w:val="22"/>
          <w:szCs w:val="22"/>
        </w:rPr>
      </w:pPr>
      <w:r>
        <w:t>Related work</w:t>
      </w:r>
    </w:p>
    <w:p w14:paraId="583924CE" w14:textId="77777777" w:rsidR="00CD2E1F" w:rsidRDefault="00CD2E1F" w:rsidP="00CD2E1F">
      <w:pPr>
        <w:pStyle w:val="ListParagraph"/>
        <w:numPr>
          <w:ilvl w:val="0"/>
          <w:numId w:val="17"/>
        </w:numPr>
        <w:spacing w:line="256" w:lineRule="auto"/>
        <w:rPr>
          <w:sz w:val="28"/>
          <w:szCs w:val="28"/>
        </w:rPr>
      </w:pPr>
      <w:hyperlink r:id="rId9" w:history="1">
        <w:r>
          <w:rPr>
            <w:rStyle w:val="Hyperlink"/>
          </w:rPr>
          <w:t>https://www.rabbitmq.com/tutorials/tutorial-six-python.html</w:t>
        </w:r>
      </w:hyperlink>
    </w:p>
    <w:p w14:paraId="2345E315" w14:textId="77777777" w:rsidR="00CD2E1F" w:rsidRDefault="00CD2E1F" w:rsidP="00CD2E1F">
      <w:pPr>
        <w:pStyle w:val="ListParagraph"/>
        <w:numPr>
          <w:ilvl w:val="0"/>
          <w:numId w:val="17"/>
        </w:numPr>
        <w:spacing w:line="256" w:lineRule="auto"/>
        <w:rPr>
          <w:sz w:val="28"/>
          <w:szCs w:val="28"/>
        </w:rPr>
      </w:pPr>
      <w:hyperlink r:id="rId10" w:history="1">
        <w:r>
          <w:rPr>
            <w:rStyle w:val="Hyperlink"/>
          </w:rPr>
          <w:t>https://www.rabbitmq.com/tutorials/amqp-concepts.html</w:t>
        </w:r>
      </w:hyperlink>
    </w:p>
    <w:p w14:paraId="4B2553DA" w14:textId="77777777" w:rsidR="00CD2E1F" w:rsidRDefault="00CD2E1F" w:rsidP="00CD2E1F">
      <w:pPr>
        <w:pStyle w:val="ListParagraph"/>
        <w:numPr>
          <w:ilvl w:val="0"/>
          <w:numId w:val="17"/>
        </w:numPr>
        <w:spacing w:line="256" w:lineRule="auto"/>
        <w:rPr>
          <w:sz w:val="28"/>
          <w:szCs w:val="28"/>
        </w:rPr>
      </w:pPr>
      <w:hyperlink r:id="rId11" w:history="1">
        <w:r>
          <w:rPr>
            <w:rStyle w:val="Hyperlink"/>
          </w:rPr>
          <w:t>https://docker-py.readthedocs.io/en/stable/client.html</w:t>
        </w:r>
      </w:hyperlink>
    </w:p>
    <w:p w14:paraId="720EA703" w14:textId="77777777" w:rsidR="00CD2E1F" w:rsidRDefault="00CD2E1F" w:rsidP="00CD2E1F">
      <w:pPr>
        <w:pStyle w:val="ListParagraph"/>
        <w:numPr>
          <w:ilvl w:val="0"/>
          <w:numId w:val="17"/>
        </w:numPr>
        <w:spacing w:line="256" w:lineRule="auto"/>
        <w:rPr>
          <w:sz w:val="28"/>
          <w:szCs w:val="28"/>
        </w:rPr>
      </w:pPr>
      <w:hyperlink r:id="rId12" w:history="1">
        <w:r>
          <w:rPr>
            <w:rStyle w:val="Hyperlink"/>
          </w:rPr>
          <w:t>https://readthedocs.org/projects/kazoo/downloads/pdf/2.5.0/</w:t>
        </w:r>
      </w:hyperlink>
    </w:p>
    <w:p w14:paraId="0E016075" w14:textId="77777777" w:rsidR="00CD2E1F" w:rsidRPr="00CD2E1F" w:rsidRDefault="00CD2E1F" w:rsidP="00CD2E1F"/>
    <w:p w14:paraId="2302345B" w14:textId="77777777" w:rsidR="00615801" w:rsidRDefault="00615801"/>
    <w:p w14:paraId="269F4866" w14:textId="77777777" w:rsidR="00615801" w:rsidRPr="00D5413C" w:rsidRDefault="00615801" w:rsidP="00615801">
      <w:pPr>
        <w:pStyle w:val="Heading2"/>
      </w:pPr>
      <w:r>
        <w:t>ALGORITHM/DESIGN</w:t>
      </w:r>
    </w:p>
    <w:p w14:paraId="71C920A7" w14:textId="77777777" w:rsidR="00CD2E1F" w:rsidRDefault="00CD2E1F" w:rsidP="00CD2E1F">
      <w:pPr>
        <w:rPr>
          <w:sz w:val="28"/>
          <w:szCs w:val="28"/>
        </w:rPr>
      </w:pPr>
      <w:r>
        <w:rPr>
          <w:sz w:val="28"/>
          <w:szCs w:val="28"/>
        </w:rPr>
        <w:t xml:space="preserve">Json data containing the table name, column, values and condition clause are sent to the read </w:t>
      </w:r>
      <w:proofErr w:type="spellStart"/>
      <w:r>
        <w:rPr>
          <w:sz w:val="28"/>
          <w:szCs w:val="28"/>
        </w:rPr>
        <w:t>db</w:t>
      </w:r>
      <w:proofErr w:type="spellEnd"/>
      <w:r>
        <w:rPr>
          <w:sz w:val="28"/>
          <w:szCs w:val="28"/>
        </w:rPr>
        <w:t xml:space="preserve"> function in orchestrator which extracts the details and places them in the read queue to be passed to the slave </w:t>
      </w:r>
      <w:r>
        <w:rPr>
          <w:sz w:val="28"/>
          <w:szCs w:val="28"/>
        </w:rPr>
        <w:lastRenderedPageBreak/>
        <w:t>for it to execute. The slave executes the query and passes the relevant response to the orchestrator using response queue.</w:t>
      </w:r>
    </w:p>
    <w:p w14:paraId="4BF69CD4" w14:textId="77777777" w:rsidR="00CD2E1F" w:rsidRDefault="00CD2E1F" w:rsidP="00CD2E1F">
      <w:pPr>
        <w:rPr>
          <w:sz w:val="28"/>
          <w:szCs w:val="28"/>
        </w:rPr>
      </w:pPr>
      <w:r>
        <w:rPr>
          <w:sz w:val="28"/>
          <w:szCs w:val="28"/>
        </w:rPr>
        <w:t>Here RabbitMQ is used to build RPC system: a client and scalable server.</w:t>
      </w:r>
    </w:p>
    <w:p w14:paraId="4EEB5C16" w14:textId="77777777" w:rsidR="00CD2E1F" w:rsidRDefault="00CD2E1F" w:rsidP="00CD2E1F">
      <w:pPr>
        <w:rPr>
          <w:sz w:val="28"/>
          <w:szCs w:val="28"/>
        </w:rPr>
      </w:pPr>
      <w:r>
        <w:rPr>
          <w:sz w:val="28"/>
          <w:szCs w:val="28"/>
        </w:rPr>
        <w:t xml:space="preserve">When the client starts up it creates an anonymous callback queue. The client sends an RPC request message to RPC queue. The RPC worker on receiving the requests executes the query and send the response message back to the client which in turn returns the response to the application. </w:t>
      </w:r>
      <w:proofErr w:type="spellStart"/>
      <w:r>
        <w:rPr>
          <w:sz w:val="28"/>
          <w:szCs w:val="28"/>
        </w:rPr>
        <w:t>Prefetch_count</w:t>
      </w:r>
      <w:proofErr w:type="spellEnd"/>
      <w:r>
        <w:rPr>
          <w:sz w:val="28"/>
          <w:szCs w:val="28"/>
        </w:rPr>
        <w:t xml:space="preserve"> value is set to run more than one server process to spread the load equally over multiple servers.</w:t>
      </w:r>
    </w:p>
    <w:p w14:paraId="3638A77D" w14:textId="77777777" w:rsidR="00CD2E1F" w:rsidRDefault="00CD2E1F" w:rsidP="00CD2E1F">
      <w:pPr>
        <w:rPr>
          <w:sz w:val="28"/>
          <w:szCs w:val="28"/>
        </w:rPr>
      </w:pPr>
      <w:r>
        <w:rPr>
          <w:sz w:val="28"/>
          <w:szCs w:val="28"/>
        </w:rPr>
        <w:t xml:space="preserve">Similarly, the request made to insert or delete the data is sent to the write </w:t>
      </w:r>
      <w:proofErr w:type="spellStart"/>
      <w:r>
        <w:rPr>
          <w:sz w:val="28"/>
          <w:szCs w:val="28"/>
        </w:rPr>
        <w:t>db</w:t>
      </w:r>
      <w:proofErr w:type="spellEnd"/>
      <w:r>
        <w:rPr>
          <w:sz w:val="28"/>
          <w:szCs w:val="28"/>
        </w:rPr>
        <w:t xml:space="preserve"> function in orchestrator which places it in write queue and sends to the master for it to execute the query. The master places this queue to the sync queue and sends it to the slave worker to update their copy to the database.</w:t>
      </w:r>
    </w:p>
    <w:p w14:paraId="367E24AD" w14:textId="77777777" w:rsidR="00CD2E1F" w:rsidRDefault="00CD2E1F" w:rsidP="00CD2E1F">
      <w:pPr>
        <w:rPr>
          <w:sz w:val="28"/>
          <w:szCs w:val="28"/>
        </w:rPr>
      </w:pPr>
      <w:r>
        <w:rPr>
          <w:sz w:val="28"/>
          <w:szCs w:val="28"/>
        </w:rPr>
        <w:t xml:space="preserve">For replication of data, all the changes made to the database through master is placed as a query data to the sync queue which is picked up by the slave worker and slave copies all the changes to the replicated database. </w:t>
      </w:r>
      <w:proofErr w:type="spellStart"/>
      <w:r>
        <w:rPr>
          <w:sz w:val="28"/>
          <w:szCs w:val="28"/>
        </w:rPr>
        <w:t>Shared_db</w:t>
      </w:r>
      <w:proofErr w:type="spellEnd"/>
      <w:r>
        <w:rPr>
          <w:sz w:val="28"/>
          <w:szCs w:val="28"/>
        </w:rPr>
        <w:t xml:space="preserve"> database is created to maintain consistency of data when spawning of new workers takes place.</w:t>
      </w:r>
    </w:p>
    <w:p w14:paraId="2051D884" w14:textId="77777777" w:rsidR="00CD2E1F" w:rsidRDefault="00CD2E1F" w:rsidP="00CD2E1F">
      <w:pPr>
        <w:rPr>
          <w:sz w:val="28"/>
          <w:szCs w:val="28"/>
        </w:rPr>
      </w:pPr>
      <w:r>
        <w:rPr>
          <w:sz w:val="28"/>
          <w:szCs w:val="28"/>
        </w:rPr>
        <w:t>For Auto-scaling –</w:t>
      </w:r>
    </w:p>
    <w:p w14:paraId="7EEC075B" w14:textId="77777777" w:rsidR="00CD2E1F" w:rsidRDefault="00CD2E1F" w:rsidP="00CD2E1F">
      <w:pPr>
        <w:rPr>
          <w:sz w:val="28"/>
          <w:szCs w:val="28"/>
        </w:rPr>
      </w:pPr>
      <w:r>
        <w:rPr>
          <w:sz w:val="28"/>
          <w:szCs w:val="28"/>
        </w:rPr>
        <w:t>Timer starts the auto scaler with the first request. Initially when request count is 0, no of slaves is 1. If the request count reaches 20, 40, so on, no of slaves increases by 1 (</w:t>
      </w:r>
      <w:proofErr w:type="spellStart"/>
      <w:r>
        <w:rPr>
          <w:sz w:val="28"/>
          <w:szCs w:val="28"/>
        </w:rPr>
        <w:t>request_count</w:t>
      </w:r>
      <w:proofErr w:type="spellEnd"/>
      <w:r>
        <w:rPr>
          <w:sz w:val="28"/>
          <w:szCs w:val="28"/>
        </w:rPr>
        <w:t>/20).</w:t>
      </w:r>
    </w:p>
    <w:p w14:paraId="3FE3323C" w14:textId="77777777" w:rsidR="00CD2E1F" w:rsidRDefault="00CD2E1F" w:rsidP="00CD2E1F">
      <w:pPr>
        <w:rPr>
          <w:sz w:val="28"/>
          <w:szCs w:val="28"/>
        </w:rPr>
      </w:pPr>
      <w:r>
        <w:rPr>
          <w:sz w:val="28"/>
          <w:szCs w:val="28"/>
        </w:rPr>
        <w:t>For other cases, no of slaves = int(</w:t>
      </w:r>
      <w:proofErr w:type="spellStart"/>
      <w:r>
        <w:rPr>
          <w:sz w:val="28"/>
          <w:szCs w:val="28"/>
        </w:rPr>
        <w:t>request_count</w:t>
      </w:r>
      <w:proofErr w:type="spellEnd"/>
      <w:r>
        <w:rPr>
          <w:sz w:val="28"/>
          <w:szCs w:val="28"/>
        </w:rPr>
        <w:t>/</w:t>
      </w:r>
      <w:proofErr w:type="gramStart"/>
      <w:r>
        <w:rPr>
          <w:sz w:val="28"/>
          <w:szCs w:val="28"/>
        </w:rPr>
        <w:t>20)+</w:t>
      </w:r>
      <w:proofErr w:type="gramEnd"/>
      <w:r>
        <w:rPr>
          <w:sz w:val="28"/>
          <w:szCs w:val="28"/>
        </w:rPr>
        <w:t>1</w:t>
      </w:r>
    </w:p>
    <w:p w14:paraId="0A0AEB29" w14:textId="77777777" w:rsidR="00CD2E1F" w:rsidRDefault="00CD2E1F" w:rsidP="00CD2E1F">
      <w:pPr>
        <w:rPr>
          <w:sz w:val="28"/>
          <w:szCs w:val="28"/>
        </w:rPr>
      </w:pPr>
      <w:r>
        <w:rPr>
          <w:sz w:val="28"/>
          <w:szCs w:val="28"/>
        </w:rPr>
        <w:t xml:space="preserve">Every read request starts with calling the trigger timer function. After every 2 minutes, scale-timer function is called which increases/decreases the no of slave workers based on read request </w:t>
      </w:r>
      <w:r>
        <w:rPr>
          <w:sz w:val="28"/>
          <w:szCs w:val="28"/>
        </w:rPr>
        <w:lastRenderedPageBreak/>
        <w:t>count. Docker SDK is used to increase/decrease the containers dynamically. If the worker containers running&lt;=no of slaves, increase the container count by 1 by dynamically creating a new slave worker. If container running &gt; no of slaves, decrease the container count by 1 by stopping the old slave worker.</w:t>
      </w:r>
    </w:p>
    <w:p w14:paraId="5FEC42AF" w14:textId="77777777" w:rsidR="00CD2E1F" w:rsidRDefault="00CD2E1F" w:rsidP="00CD2E1F">
      <w:pPr>
        <w:rPr>
          <w:sz w:val="28"/>
          <w:szCs w:val="28"/>
        </w:rPr>
      </w:pPr>
      <w:r>
        <w:rPr>
          <w:sz w:val="28"/>
          <w:szCs w:val="28"/>
        </w:rPr>
        <w:t xml:space="preserve">Crash slave API – get the list of containers running and their </w:t>
      </w:r>
      <w:proofErr w:type="spellStart"/>
      <w:r>
        <w:rPr>
          <w:sz w:val="28"/>
          <w:szCs w:val="28"/>
        </w:rPr>
        <w:t>pid</w:t>
      </w:r>
      <w:proofErr w:type="spellEnd"/>
      <w:r>
        <w:rPr>
          <w:sz w:val="28"/>
          <w:szCs w:val="28"/>
        </w:rPr>
        <w:t xml:space="preserve">. Find the slave worker with the highest </w:t>
      </w:r>
      <w:proofErr w:type="spellStart"/>
      <w:r>
        <w:rPr>
          <w:sz w:val="28"/>
          <w:szCs w:val="28"/>
        </w:rPr>
        <w:t>pid</w:t>
      </w:r>
      <w:proofErr w:type="spellEnd"/>
      <w:r>
        <w:rPr>
          <w:sz w:val="28"/>
          <w:szCs w:val="28"/>
        </w:rPr>
        <w:t xml:space="preserve"> and stop it.</w:t>
      </w:r>
    </w:p>
    <w:p w14:paraId="05C715A9" w14:textId="77777777" w:rsidR="00CD2E1F" w:rsidRDefault="00CD2E1F" w:rsidP="00CD2E1F">
      <w:pPr>
        <w:rPr>
          <w:sz w:val="28"/>
          <w:szCs w:val="28"/>
        </w:rPr>
      </w:pPr>
      <w:r>
        <w:rPr>
          <w:sz w:val="28"/>
          <w:szCs w:val="28"/>
        </w:rPr>
        <w:t xml:space="preserve">Fault Tolerance – </w:t>
      </w:r>
    </w:p>
    <w:p w14:paraId="41969EF4" w14:textId="77777777" w:rsidR="00CD2E1F" w:rsidRDefault="00CD2E1F" w:rsidP="00CD2E1F">
      <w:pPr>
        <w:rPr>
          <w:sz w:val="28"/>
          <w:szCs w:val="28"/>
        </w:rPr>
      </w:pPr>
      <w:r>
        <w:rPr>
          <w:sz w:val="28"/>
          <w:szCs w:val="28"/>
        </w:rPr>
        <w:t xml:space="preserve">If a slave worker fails: A new slave is started.  All the data is copied to the new slave asynchronously. </w:t>
      </w:r>
    </w:p>
    <w:p w14:paraId="4A5CD713" w14:textId="77777777" w:rsidR="00CD2E1F" w:rsidRDefault="00CD2E1F" w:rsidP="00CD2E1F">
      <w:pPr>
        <w:rPr>
          <w:sz w:val="28"/>
          <w:szCs w:val="28"/>
        </w:rPr>
      </w:pPr>
      <w:r>
        <w:rPr>
          <w:sz w:val="28"/>
          <w:szCs w:val="28"/>
        </w:rPr>
        <w:t xml:space="preserve">Worker list – get the </w:t>
      </w:r>
      <w:proofErr w:type="spellStart"/>
      <w:r>
        <w:rPr>
          <w:sz w:val="28"/>
          <w:szCs w:val="28"/>
        </w:rPr>
        <w:t>pid</w:t>
      </w:r>
      <w:proofErr w:type="spellEnd"/>
      <w:r>
        <w:rPr>
          <w:sz w:val="28"/>
          <w:szCs w:val="28"/>
        </w:rPr>
        <w:t xml:space="preserve"> of the containers running. Empty list returned in case of no worker running. Else, list of the worker with name and </w:t>
      </w:r>
      <w:proofErr w:type="spellStart"/>
      <w:r>
        <w:rPr>
          <w:sz w:val="28"/>
          <w:szCs w:val="28"/>
        </w:rPr>
        <w:t>pid</w:t>
      </w:r>
      <w:proofErr w:type="spellEnd"/>
      <w:r>
        <w:rPr>
          <w:sz w:val="28"/>
          <w:szCs w:val="28"/>
        </w:rPr>
        <w:t xml:space="preserve"> is returned.</w:t>
      </w:r>
    </w:p>
    <w:p w14:paraId="76F1A3BB" w14:textId="2F2340CF" w:rsidR="00B463A9" w:rsidRDefault="00B463A9" w:rsidP="00615801"/>
    <w:p w14:paraId="1AEC2EDD" w14:textId="3226C459" w:rsidR="00B463A9" w:rsidRDefault="00B463A9" w:rsidP="00B463A9">
      <w:pPr>
        <w:pStyle w:val="Heading2"/>
      </w:pPr>
      <w:r>
        <w:t>TESTING</w:t>
      </w:r>
      <w:r w:rsidR="00CD2E1F">
        <w:t xml:space="preserve"> CHALLENGES</w:t>
      </w:r>
    </w:p>
    <w:p w14:paraId="75E1E733" w14:textId="77777777" w:rsidR="00CD2E1F" w:rsidRDefault="00CD2E1F" w:rsidP="00CD2E1F">
      <w:pPr>
        <w:pStyle w:val="ListParagraph"/>
        <w:numPr>
          <w:ilvl w:val="0"/>
          <w:numId w:val="18"/>
        </w:numPr>
        <w:spacing w:line="256" w:lineRule="auto"/>
        <w:rPr>
          <w:sz w:val="28"/>
          <w:szCs w:val="28"/>
        </w:rPr>
      </w:pPr>
      <w:r>
        <w:rPr>
          <w:sz w:val="28"/>
          <w:szCs w:val="28"/>
        </w:rPr>
        <w:t xml:space="preserve">DB clear database wasn’t able to communicate with the orchestrator properly. My condition data was empty so the query wasn’t properly getting executed, so adding another suitable condition in write </w:t>
      </w:r>
      <w:proofErr w:type="spellStart"/>
      <w:r>
        <w:rPr>
          <w:sz w:val="28"/>
          <w:szCs w:val="28"/>
        </w:rPr>
        <w:t>db</w:t>
      </w:r>
      <w:proofErr w:type="spellEnd"/>
      <w:r>
        <w:rPr>
          <w:sz w:val="28"/>
          <w:szCs w:val="28"/>
        </w:rPr>
        <w:t xml:space="preserve"> fixed the issue.</w:t>
      </w:r>
    </w:p>
    <w:p w14:paraId="766F7F8B" w14:textId="77777777" w:rsidR="00CD2E1F" w:rsidRDefault="00CD2E1F" w:rsidP="00CD2E1F">
      <w:pPr>
        <w:pStyle w:val="ListParagraph"/>
        <w:numPr>
          <w:ilvl w:val="0"/>
          <w:numId w:val="18"/>
        </w:numPr>
        <w:spacing w:line="256" w:lineRule="auto"/>
        <w:rPr>
          <w:sz w:val="28"/>
          <w:szCs w:val="28"/>
        </w:rPr>
      </w:pPr>
      <w:r>
        <w:rPr>
          <w:sz w:val="28"/>
          <w:szCs w:val="28"/>
        </w:rPr>
        <w:t xml:space="preserve"> Didn’t enable TCP connection in the security group in the beginning so communication couldn’t happen</w:t>
      </w:r>
    </w:p>
    <w:p w14:paraId="2E7CE69E" w14:textId="77777777" w:rsidR="00CD2E1F" w:rsidRDefault="00CD2E1F" w:rsidP="00CD2E1F">
      <w:pPr>
        <w:pStyle w:val="ListParagraph"/>
        <w:numPr>
          <w:ilvl w:val="0"/>
          <w:numId w:val="18"/>
        </w:numPr>
        <w:spacing w:line="256" w:lineRule="auto"/>
        <w:rPr>
          <w:sz w:val="28"/>
          <w:szCs w:val="28"/>
        </w:rPr>
      </w:pPr>
      <w:r>
        <w:rPr>
          <w:sz w:val="28"/>
          <w:szCs w:val="28"/>
        </w:rPr>
        <w:t>Load balancer showed 503 during submission due to wrong configuration and wrong target groups, so had to make a new one again.</w:t>
      </w:r>
    </w:p>
    <w:p w14:paraId="08A7FD44" w14:textId="77777777" w:rsidR="00CD2E1F" w:rsidRDefault="00CD2E1F" w:rsidP="00CD2E1F">
      <w:pPr>
        <w:pStyle w:val="ListParagraph"/>
        <w:numPr>
          <w:ilvl w:val="0"/>
          <w:numId w:val="18"/>
        </w:numPr>
        <w:spacing w:line="256" w:lineRule="auto"/>
        <w:rPr>
          <w:sz w:val="28"/>
          <w:szCs w:val="28"/>
        </w:rPr>
      </w:pPr>
      <w:r>
        <w:rPr>
          <w:sz w:val="28"/>
          <w:szCs w:val="28"/>
        </w:rPr>
        <w:t xml:space="preserve">We had initially used private IP of orchestrator, changing it to elastic IP in the code fixed the issue. </w:t>
      </w:r>
    </w:p>
    <w:p w14:paraId="71C61B87" w14:textId="0C6C6D75" w:rsidR="003D5433" w:rsidRPr="00CD2E1F" w:rsidRDefault="00CD2E1F" w:rsidP="003D5433">
      <w:pPr>
        <w:pStyle w:val="ListParagraph"/>
        <w:numPr>
          <w:ilvl w:val="0"/>
          <w:numId w:val="18"/>
        </w:numPr>
        <w:spacing w:line="256" w:lineRule="auto"/>
        <w:rPr>
          <w:sz w:val="28"/>
          <w:szCs w:val="28"/>
        </w:rPr>
      </w:pPr>
      <w:r>
        <w:rPr>
          <w:sz w:val="28"/>
          <w:szCs w:val="28"/>
        </w:rPr>
        <w:t>Result showed inconsistent ride information, as join ride showed 405 even for correct method. Issue was fixed with some changes to the code.</w:t>
      </w:r>
    </w:p>
    <w:p w14:paraId="6575FC28" w14:textId="6E392D01" w:rsidR="00E03DB4" w:rsidRDefault="00E03DB4" w:rsidP="00CD2E1F">
      <w:pPr>
        <w:pStyle w:val="Heading2"/>
      </w:pPr>
      <w:r>
        <w:lastRenderedPageBreak/>
        <w:t>Contributions</w:t>
      </w:r>
    </w:p>
    <w:p w14:paraId="7886F20E" w14:textId="77777777" w:rsidR="00CD2E1F" w:rsidRDefault="00CD2E1F" w:rsidP="00CD2E1F">
      <w:pPr>
        <w:rPr>
          <w:sz w:val="28"/>
          <w:szCs w:val="28"/>
        </w:rPr>
      </w:pPr>
      <w:proofErr w:type="spellStart"/>
      <w:r>
        <w:rPr>
          <w:sz w:val="28"/>
          <w:szCs w:val="28"/>
        </w:rPr>
        <w:t>Saioni</w:t>
      </w:r>
      <w:proofErr w:type="spellEnd"/>
      <w:r>
        <w:rPr>
          <w:sz w:val="28"/>
          <w:szCs w:val="28"/>
        </w:rPr>
        <w:t xml:space="preserve"> – communication with orchestrator(</w:t>
      </w:r>
      <w:proofErr w:type="spellStart"/>
      <w:r>
        <w:rPr>
          <w:sz w:val="28"/>
          <w:szCs w:val="28"/>
        </w:rPr>
        <w:t>rabbitMQ</w:t>
      </w:r>
      <w:proofErr w:type="spellEnd"/>
      <w:r>
        <w:rPr>
          <w:sz w:val="28"/>
          <w:szCs w:val="28"/>
        </w:rPr>
        <w:t xml:space="preserve">), setting up queues and workers, Auto scaling, clear </w:t>
      </w:r>
      <w:proofErr w:type="spellStart"/>
      <w:r>
        <w:rPr>
          <w:sz w:val="28"/>
          <w:szCs w:val="28"/>
        </w:rPr>
        <w:t>db</w:t>
      </w:r>
      <w:proofErr w:type="spellEnd"/>
      <w:r>
        <w:rPr>
          <w:sz w:val="28"/>
          <w:szCs w:val="28"/>
        </w:rPr>
        <w:t xml:space="preserve"> </w:t>
      </w:r>
      <w:proofErr w:type="gramStart"/>
      <w:r>
        <w:rPr>
          <w:sz w:val="28"/>
          <w:szCs w:val="28"/>
        </w:rPr>
        <w:t>API ,</w:t>
      </w:r>
      <w:proofErr w:type="gramEnd"/>
      <w:r>
        <w:rPr>
          <w:sz w:val="28"/>
          <w:szCs w:val="28"/>
        </w:rPr>
        <w:t xml:space="preserve"> fixed issues in code during AWS submission </w:t>
      </w:r>
    </w:p>
    <w:p w14:paraId="6C00EDAB" w14:textId="77777777" w:rsidR="00CD2E1F" w:rsidRDefault="00CD2E1F" w:rsidP="00CD2E1F">
      <w:pPr>
        <w:rPr>
          <w:sz w:val="28"/>
          <w:szCs w:val="28"/>
        </w:rPr>
      </w:pPr>
      <w:r>
        <w:rPr>
          <w:sz w:val="28"/>
          <w:szCs w:val="28"/>
        </w:rPr>
        <w:t>Aishwarya – Replication/sync of data, worker list API, crash slave API, load balancer, fixed AWS issues during submission</w:t>
      </w:r>
    </w:p>
    <w:p w14:paraId="1BE7185E" w14:textId="77777777" w:rsidR="00615801" w:rsidRDefault="00615801" w:rsidP="00615801"/>
    <w:p w14:paraId="69F3F104" w14:textId="77777777" w:rsidR="003D5433" w:rsidRPr="00D5413C" w:rsidRDefault="003D5433" w:rsidP="003D5433">
      <w:pPr>
        <w:pStyle w:val="Heading2"/>
      </w:pPr>
      <w:r>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615801">
            <w:proofErr w:type="spellStart"/>
            <w:r>
              <w:t>SNo</w:t>
            </w:r>
            <w:proofErr w:type="spellEnd"/>
          </w:p>
        </w:tc>
        <w:tc>
          <w:tcPr>
            <w:tcW w:w="4588" w:type="dxa"/>
          </w:tcPr>
          <w:p w14:paraId="07B5A115" w14:textId="77777777" w:rsidR="003D5433" w:rsidRDefault="003D5433" w:rsidP="00615801">
            <w:r>
              <w:t>Item</w:t>
            </w:r>
          </w:p>
        </w:tc>
        <w:tc>
          <w:tcPr>
            <w:tcW w:w="2877" w:type="dxa"/>
          </w:tcPr>
          <w:p w14:paraId="5DF1690F" w14:textId="77777777" w:rsidR="003D5433" w:rsidRDefault="003D5433" w:rsidP="00615801">
            <w:r>
              <w:t>Status</w:t>
            </w:r>
          </w:p>
        </w:tc>
      </w:tr>
      <w:tr w:rsidR="003D5433" w14:paraId="7F6E9F54" w14:textId="77777777" w:rsidTr="003D5433">
        <w:tc>
          <w:tcPr>
            <w:tcW w:w="1165" w:type="dxa"/>
          </w:tcPr>
          <w:p w14:paraId="059EBD6A" w14:textId="77777777" w:rsidR="003D5433" w:rsidRDefault="003D5433" w:rsidP="003D5433">
            <w:pPr>
              <w:pStyle w:val="ListParagraph"/>
              <w:numPr>
                <w:ilvl w:val="0"/>
                <w:numId w:val="16"/>
              </w:numPr>
            </w:pPr>
          </w:p>
        </w:tc>
        <w:tc>
          <w:tcPr>
            <w:tcW w:w="4588" w:type="dxa"/>
          </w:tcPr>
          <w:p w14:paraId="35D5456E" w14:textId="77777777" w:rsidR="003D5433" w:rsidRDefault="003D5433" w:rsidP="00615801">
            <w:r>
              <w:t xml:space="preserve">Source code documented </w:t>
            </w:r>
          </w:p>
        </w:tc>
        <w:tc>
          <w:tcPr>
            <w:tcW w:w="2877" w:type="dxa"/>
          </w:tcPr>
          <w:p w14:paraId="51D55019" w14:textId="77777777" w:rsidR="003D5433" w:rsidRDefault="003D5433" w:rsidP="00615801"/>
        </w:tc>
      </w:tr>
      <w:tr w:rsidR="003D5433" w14:paraId="6F444FEB" w14:textId="77777777" w:rsidTr="003D5433">
        <w:tc>
          <w:tcPr>
            <w:tcW w:w="1165" w:type="dxa"/>
          </w:tcPr>
          <w:p w14:paraId="51E347F6" w14:textId="10CDAC84" w:rsidR="003D5433" w:rsidRDefault="00CD2E1F" w:rsidP="00CD2E1F">
            <w:r>
              <w:t xml:space="preserve">      </w:t>
            </w:r>
            <w:r w:rsidR="003D5433">
              <w:t>2</w:t>
            </w:r>
            <w:r>
              <w:t>.</w:t>
            </w:r>
          </w:p>
        </w:tc>
        <w:tc>
          <w:tcPr>
            <w:tcW w:w="4588" w:type="dxa"/>
          </w:tcPr>
          <w:p w14:paraId="174C7852" w14:textId="7B563790" w:rsidR="003D5433" w:rsidRDefault="003D5433" w:rsidP="00615801">
            <w:r>
              <w:t xml:space="preserve">Source code uploaded to </w:t>
            </w:r>
            <w:r w:rsidR="00B463A9">
              <w:t xml:space="preserve">private </w:t>
            </w:r>
            <w:proofErr w:type="spellStart"/>
            <w:r w:rsidR="00B463A9">
              <w:t>github</w:t>
            </w:r>
            <w:proofErr w:type="spellEnd"/>
            <w:r w:rsidR="00B463A9">
              <w:t xml:space="preserve"> repository</w:t>
            </w:r>
          </w:p>
        </w:tc>
        <w:tc>
          <w:tcPr>
            <w:tcW w:w="2877" w:type="dxa"/>
          </w:tcPr>
          <w:p w14:paraId="6BB08DFF" w14:textId="77777777" w:rsidR="003D5433" w:rsidRDefault="003D5433" w:rsidP="00615801"/>
        </w:tc>
      </w:tr>
      <w:tr w:rsidR="003D5433" w14:paraId="294C5DA0" w14:textId="77777777" w:rsidTr="003D5433">
        <w:tc>
          <w:tcPr>
            <w:tcW w:w="1165" w:type="dxa"/>
          </w:tcPr>
          <w:p w14:paraId="4CBD347A" w14:textId="133E747A" w:rsidR="003D5433" w:rsidRDefault="00CD2E1F" w:rsidP="00615801">
            <w:r>
              <w:t xml:space="preserve">      </w:t>
            </w:r>
            <w:r w:rsidR="00B463A9">
              <w:t>3</w:t>
            </w:r>
            <w:r>
              <w:t>.</w:t>
            </w:r>
          </w:p>
        </w:tc>
        <w:tc>
          <w:tcPr>
            <w:tcW w:w="4588" w:type="dxa"/>
          </w:tcPr>
          <w:p w14:paraId="1192FCDF" w14:textId="77777777" w:rsidR="003D5433" w:rsidRDefault="003D5433" w:rsidP="00615801">
            <w:r>
              <w:t>Instructions for building and running the code. Your code must be usable out of the box.</w:t>
            </w:r>
          </w:p>
        </w:tc>
        <w:tc>
          <w:tcPr>
            <w:tcW w:w="2877" w:type="dxa"/>
          </w:tcPr>
          <w:p w14:paraId="4EFBB49A" w14:textId="77777777" w:rsidR="003D5433" w:rsidRDefault="003D5433" w:rsidP="00615801"/>
        </w:tc>
      </w:tr>
    </w:tbl>
    <w:p w14:paraId="6214FD31" w14:textId="77777777" w:rsidR="00615801" w:rsidRDefault="00615801"/>
    <w:sectPr w:rsidR="00615801">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ED931" w14:textId="77777777" w:rsidR="00AD09AA" w:rsidRDefault="00AD09AA" w:rsidP="00C6554A">
      <w:pPr>
        <w:spacing w:after="0" w:line="240" w:lineRule="auto"/>
      </w:pPr>
      <w:r>
        <w:separator/>
      </w:r>
    </w:p>
  </w:endnote>
  <w:endnote w:type="continuationSeparator" w:id="0">
    <w:p w14:paraId="78857D68" w14:textId="77777777" w:rsidR="00AD09AA" w:rsidRDefault="00AD09AA"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568CB" w14:textId="77777777" w:rsidR="00AD09AA" w:rsidRDefault="00AD09AA" w:rsidP="00C6554A">
      <w:pPr>
        <w:spacing w:after="0" w:line="240" w:lineRule="auto"/>
      </w:pPr>
      <w:r>
        <w:separator/>
      </w:r>
    </w:p>
  </w:footnote>
  <w:footnote w:type="continuationSeparator" w:id="0">
    <w:p w14:paraId="4E33404E" w14:textId="77777777" w:rsidR="00AD09AA" w:rsidRDefault="00AD09AA"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81D15A0"/>
    <w:multiLevelType w:val="hybridMultilevel"/>
    <w:tmpl w:val="95FED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F35D0"/>
    <w:multiLevelType w:val="hybridMultilevel"/>
    <w:tmpl w:val="5C9C6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801"/>
    <w:rsid w:val="000941DC"/>
    <w:rsid w:val="000D35E4"/>
    <w:rsid w:val="00102C1C"/>
    <w:rsid w:val="00131016"/>
    <w:rsid w:val="002554CD"/>
    <w:rsid w:val="00293B83"/>
    <w:rsid w:val="002B4294"/>
    <w:rsid w:val="00333D0D"/>
    <w:rsid w:val="003D5433"/>
    <w:rsid w:val="004311A9"/>
    <w:rsid w:val="004C049F"/>
    <w:rsid w:val="004E45A8"/>
    <w:rsid w:val="005000E2"/>
    <w:rsid w:val="005A33E3"/>
    <w:rsid w:val="00615801"/>
    <w:rsid w:val="00672D77"/>
    <w:rsid w:val="006A3CE7"/>
    <w:rsid w:val="006D20F1"/>
    <w:rsid w:val="00826F28"/>
    <w:rsid w:val="008B17E0"/>
    <w:rsid w:val="00AD09AA"/>
    <w:rsid w:val="00B463A9"/>
    <w:rsid w:val="00BC4B54"/>
    <w:rsid w:val="00C6554A"/>
    <w:rsid w:val="00CC58E1"/>
    <w:rsid w:val="00CD2E1F"/>
    <w:rsid w:val="00D01328"/>
    <w:rsid w:val="00E03DB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9564">
      <w:bodyDiv w:val="1"/>
      <w:marLeft w:val="0"/>
      <w:marRight w:val="0"/>
      <w:marTop w:val="0"/>
      <w:marBottom w:val="0"/>
      <w:divBdr>
        <w:top w:val="none" w:sz="0" w:space="0" w:color="auto"/>
        <w:left w:val="none" w:sz="0" w:space="0" w:color="auto"/>
        <w:bottom w:val="none" w:sz="0" w:space="0" w:color="auto"/>
        <w:right w:val="none" w:sz="0" w:space="0" w:color="auto"/>
      </w:divBdr>
    </w:div>
    <w:div w:id="166871004">
      <w:bodyDiv w:val="1"/>
      <w:marLeft w:val="0"/>
      <w:marRight w:val="0"/>
      <w:marTop w:val="0"/>
      <w:marBottom w:val="0"/>
      <w:divBdr>
        <w:top w:val="none" w:sz="0" w:space="0" w:color="auto"/>
        <w:left w:val="none" w:sz="0" w:space="0" w:color="auto"/>
        <w:bottom w:val="none" w:sz="0" w:space="0" w:color="auto"/>
        <w:right w:val="none" w:sz="0" w:space="0" w:color="auto"/>
      </w:divBdr>
    </w:div>
    <w:div w:id="663053804">
      <w:bodyDiv w:val="1"/>
      <w:marLeft w:val="0"/>
      <w:marRight w:val="0"/>
      <w:marTop w:val="0"/>
      <w:marBottom w:val="0"/>
      <w:divBdr>
        <w:top w:val="none" w:sz="0" w:space="0" w:color="auto"/>
        <w:left w:val="none" w:sz="0" w:space="0" w:color="auto"/>
        <w:bottom w:val="none" w:sz="0" w:space="0" w:color="auto"/>
        <w:right w:val="none" w:sz="0" w:space="0" w:color="auto"/>
      </w:divBdr>
    </w:div>
    <w:div w:id="1058631951">
      <w:bodyDiv w:val="1"/>
      <w:marLeft w:val="0"/>
      <w:marRight w:val="0"/>
      <w:marTop w:val="0"/>
      <w:marBottom w:val="0"/>
      <w:divBdr>
        <w:top w:val="none" w:sz="0" w:space="0" w:color="auto"/>
        <w:left w:val="none" w:sz="0" w:space="0" w:color="auto"/>
        <w:bottom w:val="none" w:sz="0" w:space="0" w:color="auto"/>
        <w:right w:val="none" w:sz="0" w:space="0" w:color="auto"/>
      </w:divBdr>
    </w:div>
    <w:div w:id="129545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dthedocs.org/projects/kazoo/downloads/pdf/2.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ker-py.readthedocs.io/en/stable/cli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bbitmq.com/tutorials/amqp-concepts.html" TargetMode="External"/><Relationship Id="rId4" Type="http://schemas.openxmlformats.org/officeDocument/2006/relationships/settings" Target="settings.xml"/><Relationship Id="rId9" Type="http://schemas.openxmlformats.org/officeDocument/2006/relationships/hyperlink" Target="https://www.rabbitmq.com/tutorials/tutorial-six-python.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C8598-4A50-4D9E-BB9F-2F43C633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Aishwarya Pramod</cp:lastModifiedBy>
  <cp:revision>3</cp:revision>
  <dcterms:created xsi:type="dcterms:W3CDTF">2020-05-14T05:47:00Z</dcterms:created>
  <dcterms:modified xsi:type="dcterms:W3CDTF">2020-05-14T05:50:00Z</dcterms:modified>
</cp:coreProperties>
</file>